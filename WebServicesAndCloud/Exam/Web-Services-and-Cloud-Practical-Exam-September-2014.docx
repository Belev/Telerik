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lastRenderedPageBreak/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Pr="00154807" w:rsidRDefault="00A2075A" w:rsidP="00F2352C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154807">
        <w:rPr>
          <w:highlight w:val="yellow"/>
        </w:rPr>
        <w:t>Data layer</w:t>
      </w:r>
      <w:r w:rsidR="00D93264" w:rsidRPr="00154807">
        <w:rPr>
          <w:highlight w:val="yellow"/>
        </w:rPr>
        <w:t xml:space="preserve"> </w:t>
      </w:r>
      <w:r w:rsidR="00145940" w:rsidRPr="00154807">
        <w:rPr>
          <w:highlight w:val="yellow"/>
        </w:rPr>
        <w:t>(</w:t>
      </w:r>
      <w:r w:rsidR="00392ABA" w:rsidRPr="00154807">
        <w:rPr>
          <w:highlight w:val="yellow"/>
        </w:rPr>
        <w:t>8</w:t>
      </w:r>
      <w:r w:rsidR="00145940" w:rsidRPr="00154807">
        <w:rPr>
          <w:highlight w:val="yellow"/>
        </w:rPr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Default="00E56FD6" w:rsidP="00F2352C">
      <w:pPr>
        <w:pStyle w:val="Heading3"/>
        <w:numPr>
          <w:ilvl w:val="0"/>
          <w:numId w:val="19"/>
        </w:numPr>
        <w:ind w:left="1260" w:hanging="1260"/>
      </w:pPr>
      <w:r w:rsidRPr="00154807">
        <w:rPr>
          <w:highlight w:val="yellow"/>
        </w:rPr>
        <w:t>Repositories (5 points)</w:t>
      </w:r>
    </w:p>
    <w:p w:rsidR="00575161" w:rsidRDefault="0003282E" w:rsidP="00752E88">
      <w:r>
        <w:t xml:space="preserve">Create repositories using the </w:t>
      </w:r>
      <w:r w:rsidRPr="0003282E">
        <w:rPr>
          <w:i/>
        </w:rPr>
        <w:t>R</w:t>
      </w:r>
      <w:r w:rsidR="00E56FD6" w:rsidRPr="0003282E">
        <w:rPr>
          <w:i/>
        </w:rPr>
        <w:t>epository pattern</w:t>
      </w:r>
      <w:r w:rsidR="00E56FD6">
        <w:t xml:space="preserve"> to abstract the usage of the data layer.</w:t>
      </w:r>
      <w:r w:rsidR="001867E7">
        <w:t xml:space="preserve"> The usage of the </w:t>
      </w:r>
      <w:r w:rsidR="001867E7" w:rsidRPr="0003282E">
        <w:rPr>
          <w:i/>
        </w:rPr>
        <w:t>unit-of-work pattern</w:t>
      </w:r>
      <w:r w:rsidR="001867E7"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64F6A" w:rsidRDefault="00F5602F" w:rsidP="00F5602F">
      <w:pPr>
        <w:rPr>
          <w:b/>
          <w:u w:val="single"/>
          <w:lang w:val="bg-BG"/>
        </w:rPr>
      </w:pPr>
      <w:r w:rsidRPr="00064F6A">
        <w:rPr>
          <w:b/>
          <w:u w:val="single"/>
        </w:rPr>
        <w:t>All services have a full description in the file "Web-Services-and-Cloud-Services-Description.docx"</w:t>
      </w:r>
    </w:p>
    <w:p w:rsidR="00313647" w:rsidRDefault="00313647" w:rsidP="00F2352C">
      <w:pPr>
        <w:pStyle w:val="Heading3"/>
        <w:numPr>
          <w:ilvl w:val="0"/>
          <w:numId w:val="19"/>
        </w:numPr>
        <w:ind w:left="1260" w:hanging="1260"/>
      </w:pPr>
      <w:r w:rsidRPr="00154807">
        <w:rPr>
          <w:highlight w:val="yellow"/>
        </w:rPr>
        <w:t xml:space="preserve">Login and </w:t>
      </w:r>
      <w:r w:rsidR="000C4E14" w:rsidRPr="00154807">
        <w:rPr>
          <w:highlight w:val="yellow"/>
        </w:rPr>
        <w:t>r</w:t>
      </w:r>
      <w:r w:rsidRPr="00154807">
        <w:rPr>
          <w:highlight w:val="yellow"/>
        </w:rPr>
        <w:t xml:space="preserve">egister </w:t>
      </w:r>
      <w:r w:rsidR="000C4E14" w:rsidRPr="00154807">
        <w:rPr>
          <w:highlight w:val="yellow"/>
        </w:rPr>
        <w:t>s</w:t>
      </w:r>
      <w:r w:rsidRPr="00154807">
        <w:rPr>
          <w:highlight w:val="yellow"/>
        </w:rPr>
        <w:t>ervices</w:t>
      </w:r>
      <w:r w:rsidR="00793FED" w:rsidRPr="00154807">
        <w:rPr>
          <w:highlight w:val="yellow"/>
        </w:rPr>
        <w:t xml:space="preserve"> (</w:t>
      </w:r>
      <w:r w:rsidR="0029171A" w:rsidRPr="00154807">
        <w:rPr>
          <w:highlight w:val="yellow"/>
        </w:rPr>
        <w:t>5</w:t>
      </w:r>
      <w:r w:rsidR="00720AA8" w:rsidRPr="00154807">
        <w:rPr>
          <w:highlight w:val="yellow"/>
        </w:rPr>
        <w:t xml:space="preserve"> points)</w:t>
      </w:r>
    </w:p>
    <w:p w:rsidR="00313647" w:rsidRDefault="00D42BBD" w:rsidP="00313647">
      <w:r>
        <w:t xml:space="preserve">Create a Login/Register </w:t>
      </w:r>
      <w:r w:rsidR="002529EB">
        <w:t>RESTfu</w:t>
      </w:r>
      <w:r w:rsidR="00392A4F">
        <w:t xml:space="preserve">l services following the </w:t>
      </w:r>
      <w:r w:rsidR="0014613A">
        <w:t>format</w:t>
      </w:r>
      <w:r w:rsidR="00392A4F">
        <w:t>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763A23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763A23" w:rsidRDefault="008E573B" w:rsidP="008E573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HTTP </w:t>
            </w:r>
            <w:r w:rsidR="00763A23" w:rsidRPr="00763A23">
              <w:rPr>
                <w:b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763A23" w:rsidRDefault="00763A23" w:rsidP="00313647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763A23" w:rsidRDefault="0017464D" w:rsidP="0031364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313647">
            <w:pPr>
              <w:rPr>
                <w:sz w:val="20"/>
              </w:rPr>
            </w:pPr>
            <w:r w:rsidRPr="00763A23"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763A23" w:rsidRPr="00763A23">
              <w:rPr>
                <w:sz w:val="20"/>
              </w:rPr>
              <w:t>api</w:t>
            </w:r>
            <w:proofErr w:type="spellEnd"/>
            <w:r w:rsidR="00763A23" w:rsidRPr="00763A23">
              <w:rPr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763A23" w:rsidRDefault="0017464D" w:rsidP="00763A23">
            <w:pPr>
              <w:rPr>
                <w:sz w:val="20"/>
              </w:rPr>
            </w:pPr>
            <w:r>
              <w:rPr>
                <w:sz w:val="20"/>
              </w:rPr>
              <w:t>Registers a new user</w:t>
            </w:r>
          </w:p>
        </w:tc>
      </w:tr>
      <w:tr w:rsidR="00763A23" w:rsidTr="00E215A9">
        <w:trPr>
          <w:jc w:val="center"/>
        </w:trPr>
        <w:tc>
          <w:tcPr>
            <w:tcW w:w="1824" w:type="dxa"/>
          </w:tcPr>
          <w:p w:rsidR="00763A23" w:rsidRPr="00763A23" w:rsidRDefault="00763A23" w:rsidP="00763A23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763A23" w:rsidRDefault="003D09CB" w:rsidP="0031364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763A23">
              <w:rPr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17464D" w:rsidRDefault="0017464D" w:rsidP="00763A23">
            <w:pPr>
              <w:rPr>
                <w:sz w:val="20"/>
              </w:rPr>
            </w:pPr>
            <w:r w:rsidRPr="0017464D">
              <w:rPr>
                <w:sz w:val="20"/>
              </w:rPr>
              <w:t>Logs in an existing user</w:t>
            </w:r>
          </w:p>
        </w:tc>
      </w:tr>
    </w:tbl>
    <w:p w:rsidR="00F270C5" w:rsidRPr="00A97739" w:rsidRDefault="00F270C5" w:rsidP="00F270C5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A97739">
        <w:rPr>
          <w:highlight w:val="yellow"/>
        </w:rPr>
        <w:t>Games services</w:t>
      </w:r>
      <w:r w:rsidR="00F33255" w:rsidRPr="00A97739">
        <w:rPr>
          <w:highlight w:val="yellow"/>
        </w:rPr>
        <w:t xml:space="preserve"> (20</w:t>
      </w:r>
      <w:r w:rsidR="003B082C" w:rsidRPr="00A97739">
        <w:rPr>
          <w:highlight w:val="yellow"/>
        </w:rPr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 w:rsidRPr="00154807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 w:rsidRPr="00154807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 w:rsidRPr="00154807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 w:rsidRPr="00154807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 w:rsidRPr="00A97739">
              <w:rPr>
                <w:sz w:val="20"/>
                <w:highlight w:val="yellow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 w:rsidRPr="00154807">
              <w:rPr>
                <w:sz w:val="20"/>
                <w:highlight w:val="yellow"/>
              </w:rPr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 w:rsidRPr="00A97739">
              <w:rPr>
                <w:sz w:val="20"/>
                <w:highlight w:val="yellow"/>
              </w:rPr>
              <w:lastRenderedPageBreak/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Pr="009A5820" w:rsidRDefault="006A0402" w:rsidP="006A0402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9A5820">
        <w:rPr>
          <w:highlight w:val="yellow"/>
        </w:rPr>
        <w:t>Guess services</w:t>
      </w:r>
      <w:r w:rsidR="00EE2B43" w:rsidRPr="009A5820">
        <w:rPr>
          <w:highlight w:val="yellow"/>
        </w:rPr>
        <w:t xml:space="preserve"> (7</w:t>
      </w:r>
      <w:r w:rsidRPr="009A5820">
        <w:rPr>
          <w:highlight w:val="yellow"/>
        </w:rP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Pr="0009492D" w:rsidRDefault="00093DCB" w:rsidP="00093DCB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09492D">
        <w:rPr>
          <w:highlight w:val="yellow"/>
        </w:rP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Pr="00736C27" w:rsidRDefault="00897617" w:rsidP="00997D93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736C27">
        <w:rPr>
          <w:highlight w:val="yellow"/>
        </w:rPr>
        <w:t>Users</w:t>
      </w:r>
      <w:r w:rsidR="00903278" w:rsidRPr="00736C27">
        <w:rPr>
          <w:highlight w:val="yellow"/>
        </w:rPr>
        <w:t xml:space="preserve"> </w:t>
      </w:r>
      <w:r w:rsidR="004372CA" w:rsidRPr="00736C27">
        <w:rPr>
          <w:highlight w:val="yellow"/>
        </w:rPr>
        <w:t>i</w:t>
      </w:r>
      <w:r w:rsidR="00903278" w:rsidRPr="00736C27">
        <w:rPr>
          <w:highlight w:val="yellow"/>
        </w:rPr>
        <w:t>nfo</w:t>
      </w:r>
      <w:r w:rsidR="00997D93" w:rsidRPr="00736C27">
        <w:rPr>
          <w:highlight w:val="yellow"/>
        </w:rPr>
        <w:t xml:space="preserve"> </w:t>
      </w:r>
      <w:r w:rsidR="004372CA" w:rsidRPr="00736C27">
        <w:rPr>
          <w:highlight w:val="yellow"/>
        </w:rPr>
        <w:t>s</w:t>
      </w:r>
      <w:r w:rsidR="00F14290" w:rsidRPr="00736C27">
        <w:rPr>
          <w:highlight w:val="yellow"/>
        </w:rPr>
        <w:t>ervices (10</w:t>
      </w:r>
      <w:r w:rsidR="00997D93" w:rsidRPr="00736C27">
        <w:rPr>
          <w:highlight w:val="yellow"/>
        </w:rPr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  <w:bookmarkStart w:id="0" w:name="_GoBack"/>
      <w:bookmarkEnd w:id="0"/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Pr="00736C27" w:rsidRDefault="00525504" w:rsidP="00482B72">
      <w:pPr>
        <w:pStyle w:val="Heading3"/>
        <w:numPr>
          <w:ilvl w:val="0"/>
          <w:numId w:val="19"/>
        </w:numPr>
        <w:ind w:left="1260" w:hanging="1260"/>
        <w:rPr>
          <w:highlight w:val="yellow"/>
        </w:rPr>
      </w:pPr>
      <w:r w:rsidRPr="00736C27">
        <w:rPr>
          <w:highlight w:val="yellow"/>
        </w:rPr>
        <w:t>High-quality code</w:t>
      </w:r>
      <w:r w:rsidR="00B3347A" w:rsidRPr="00736C27">
        <w:rPr>
          <w:highlight w:val="yellow"/>
        </w:rPr>
        <w:t xml:space="preserve"> (</w:t>
      </w:r>
      <w:r w:rsidR="00736E48" w:rsidRPr="00736C27">
        <w:rPr>
          <w:highlight w:val="yellow"/>
        </w:rPr>
        <w:t>10</w:t>
      </w:r>
      <w:r w:rsidR="00E21851" w:rsidRPr="00736C27">
        <w:rPr>
          <w:highlight w:val="yellow"/>
        </w:rPr>
        <w:t xml:space="preserve"> points</w:t>
      </w:r>
      <w:r w:rsidR="0099426B" w:rsidRPr="00736C27">
        <w:rPr>
          <w:highlight w:val="yellow"/>
        </w:rPr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lastRenderedPageBreak/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2BAC" w:rsidRDefault="00342BAC">
      <w:r>
        <w:separator/>
      </w:r>
    </w:p>
  </w:endnote>
  <w:endnote w:type="continuationSeparator" w:id="0">
    <w:p w:rsidR="00342BAC" w:rsidRDefault="00342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736C27">
            <w:rPr>
              <w:noProof/>
            </w:rPr>
            <w:t>6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736C27">
              <w:rPr>
                <w:noProof/>
              </w:rPr>
              <w:t>6</w:t>
            </w:r>
          </w:fldSimple>
        </w:p>
      </w:tc>
      <w:tc>
        <w:tcPr>
          <w:tcW w:w="3544" w:type="dxa"/>
          <w:vAlign w:val="center"/>
        </w:tcPr>
        <w:p w:rsidR="00E838F0" w:rsidRPr="00127768" w:rsidRDefault="00342BA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2BAC" w:rsidRDefault="00342BAC">
      <w:r>
        <w:separator/>
      </w:r>
    </w:p>
  </w:footnote>
  <w:footnote w:type="continuationSeparator" w:id="0">
    <w:p w:rsidR="00342BAC" w:rsidRDefault="00342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342BAC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5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9492D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807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2BAC"/>
    <w:rsid w:val="00344A10"/>
    <w:rsid w:val="003465A4"/>
    <w:rsid w:val="00346BC7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C27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5820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9773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511632E-C2D9-4927-BFC2-573CCFC8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7C4F0C-34F7-4E0B-832F-0B3F10BD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1647</TotalTime>
  <Pages>1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Martin Belev</cp:lastModifiedBy>
  <cp:revision>521</cp:revision>
  <cp:lastPrinted>2009-11-24T10:33:00Z</cp:lastPrinted>
  <dcterms:created xsi:type="dcterms:W3CDTF">2014-09-07T14:19:00Z</dcterms:created>
  <dcterms:modified xsi:type="dcterms:W3CDTF">2014-09-24T01:06:00Z</dcterms:modified>
</cp:coreProperties>
</file>